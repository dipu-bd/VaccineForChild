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95959" w:themeColor="text1" w:themeTint="A6"/>
        </w:rPr>
        <w:id w:val="89207011"/>
        <w:docPartObj>
          <w:docPartGallery w:val="Cover Pages"/>
          <w:docPartUnique/>
        </w:docPartObj>
      </w:sdtPr>
      <w:sdtEndPr>
        <w:rPr>
          <w:rFonts w:asciiTheme="majorHAnsi" w:eastAsiaTheme="majorEastAsia" w:hAnsiTheme="majorHAnsi" w:cstheme="majorBidi"/>
          <w:color w:val="606372" w:themeColor="accent1"/>
          <w:sz w:val="30"/>
        </w:rPr>
      </w:sdtEndPr>
      <w:sdtContent>
        <w:p w:rsidR="005B1C5C" w:rsidRDefault="00D743E9">
          <w:pPr>
            <w:pStyle w:val="NoSpacing"/>
            <w:rPr>
              <w:color w:val="595959" w:themeColor="text1" w:themeTint="A6"/>
            </w:rPr>
            <w:sectPr w:rsidR="005B1C5C" w:rsidSect="00D15F5F">
              <w:footerReference w:type="default" r:id="rId10"/>
              <w:pgSz w:w="11907" w:h="16839" w:code="9"/>
              <w:pgMar w:top="1728" w:right="1800" w:bottom="1440" w:left="1800" w:header="720" w:footer="720" w:gutter="0"/>
              <w:pgNumType w:start="0"/>
              <w:cols w:space="720"/>
              <w:titlePg/>
              <w:docGrid w:linePitch="360"/>
            </w:sectPr>
          </w:pPr>
          <w:r>
            <w:rPr>
              <w:noProof/>
              <w:lang w:bidi="bn-BD"/>
            </w:rPr>
            <w:drawing>
              <wp:anchor distT="0" distB="0" distL="114300" distR="114300" simplePos="0" relativeHeight="251660288" behindDoc="1" locked="0" layoutInCell="1" allowOverlap="0" wp14:anchorId="28B434FD" wp14:editId="24618FC6">
                <wp:simplePos x="0" y="0"/>
                <wp:positionH relativeFrom="margin">
                  <wp:posOffset>809625</wp:posOffset>
                </wp:positionH>
                <wp:positionV relativeFrom="margin">
                  <wp:posOffset>359410</wp:posOffset>
                </wp:positionV>
                <wp:extent cx="3657600" cy="5278755"/>
                <wp:effectExtent l="266700" t="285750" r="266700" b="283845"/>
                <wp:wrapSquare wrapText="bothSides"/>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657600" cy="5278755"/>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r w:rsidR="005B1C5C">
            <w:rPr>
              <w:noProof/>
              <w:lang w:bidi="bn-BD"/>
            </w:rPr>
            <mc:AlternateContent>
              <mc:Choice Requires="wps">
                <w:drawing>
                  <wp:anchor distT="0" distB="0" distL="114300" distR="114300" simplePos="0" relativeHeight="251662336" behindDoc="0" locked="0" layoutInCell="1" allowOverlap="0" wp14:anchorId="40790480" wp14:editId="7DAE7465">
                    <wp:simplePos x="0" y="0"/>
                    <wp:positionH relativeFrom="margin">
                      <wp:posOffset>134007</wp:posOffset>
                    </wp:positionH>
                    <wp:positionV relativeFrom="margin">
                      <wp:posOffset>6028734</wp:posOffset>
                    </wp:positionV>
                    <wp:extent cx="5218386" cy="1340069"/>
                    <wp:effectExtent l="0" t="0" r="7620" b="5080"/>
                    <wp:wrapSquare wrapText="bothSides"/>
                    <wp:docPr id="18" name="Text Box 18"/>
                    <wp:cNvGraphicFramePr/>
                    <a:graphic xmlns:a="http://schemas.openxmlformats.org/drawingml/2006/main">
                      <a:graphicData uri="http://schemas.microsoft.com/office/word/2010/wordprocessingShape">
                        <wps:wsp>
                          <wps:cNvSpPr txBox="1"/>
                          <wps:spPr>
                            <a:xfrm>
                              <a:off x="0" y="0"/>
                              <a:ext cx="5218386" cy="134006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871269860"/>
                                  <w:dataBinding w:prefixMappings="xmlns:ns0='http://purl.org/dc/elements/1.1/' xmlns:ns1='http://schemas.openxmlformats.org/package/2006/metadata/core-properties' " w:xpath="/ns1:coreProperties[1]/ns0:title[1]" w:storeItemID="{6C3C8BC8-F283-45AE-878A-BAB7291924A1}"/>
                                  <w:text/>
                                </w:sdtPr>
                                <w:sdtContent>
                                  <w:p w:rsidR="005B1C5C" w:rsidRDefault="005B1C5C">
                                    <w:pPr>
                                      <w:pStyle w:val="Title"/>
                                    </w:pPr>
                                    <w:r>
                                      <w:t>Vaccine for Child</w:t>
                                    </w:r>
                                  </w:p>
                                </w:sdtContent>
                              </w:sdt>
                              <w:p w:rsidR="005B1C5C" w:rsidRDefault="005B1C5C">
                                <w:pPr>
                                  <w:pStyle w:val="Subtitle"/>
                                </w:pPr>
                                <w:sdt>
                                  <w:sdtPr>
                                    <w:alias w:val="Subtitle"/>
                                    <w:tag w:val=""/>
                                    <w:id w:val="-374697506"/>
                                    <w:dataBinding w:prefixMappings="xmlns:ns0='http://purl.org/dc/elements/1.1/' xmlns:ns1='http://schemas.openxmlformats.org/package/2006/metadata/core-properties' " w:xpath="/ns1:coreProperties[1]/ns0:subject[1]" w:storeItemID="{6C3C8BC8-F283-45AE-878A-BAB7291924A1}"/>
                                    <w:text/>
                                  </w:sdtPr>
                                  <w:sdtContent>
                                    <w:r>
                                      <w:t>Database project proposal</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40790480" id="_x0000_t202" coordsize="21600,21600" o:spt="202" path="m,l,21600r21600,l21600,xe">
                    <v:stroke joinstyle="miter"/>
                    <v:path gradientshapeok="t" o:connecttype="rect"/>
                  </v:shapetype>
                  <v:shape id="Text Box 18" o:spid="_x0000_s1026" type="#_x0000_t202" style="position:absolute;margin-left:10.55pt;margin-top:474.7pt;width:410.9pt;height:105.5pt;z-index:251662336;visibility:visible;mso-wrap-style:square;mso-width-percent:950;mso-height-percent:0;mso-wrap-distance-left:9pt;mso-wrap-distance-top:0;mso-wrap-distance-right:9pt;mso-wrap-distance-bottom:0;mso-position-horizontal:absolute;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" o:allowoverlap="f" filled="f" stroked="f" strokeweight=".5pt">
                    <v:textbox style="mso-fit-shape-to-text:t" inset="0,0,0,0">
                      <w:txbxContent>
                        <w:sdt>
                          <w:sdtPr>
                            <w:alias w:val="Title"/>
                            <w:tag w:val=""/>
                            <w:id w:val="871269860"/>
                            <w:dataBinding w:prefixMappings="xmlns:ns0='http://purl.org/dc/elements/1.1/' xmlns:ns1='http://schemas.openxmlformats.org/package/2006/metadata/core-properties' " w:xpath="/ns1:coreProperties[1]/ns0:title[1]" w:storeItemID="{6C3C8BC8-F283-45AE-878A-BAB7291924A1}"/>
                            <w:text/>
                          </w:sdtPr>
                          <w:sdtContent>
                            <w:p w:rsidR="005B1C5C" w:rsidRDefault="005B1C5C">
                              <w:pPr>
                                <w:pStyle w:val="Title"/>
                              </w:pPr>
                              <w:r>
                                <w:t>Vaccine for Child</w:t>
                              </w:r>
                            </w:p>
                          </w:sdtContent>
                        </w:sdt>
                        <w:p w:rsidR="005B1C5C" w:rsidRDefault="005B1C5C">
                          <w:pPr>
                            <w:pStyle w:val="Subtitle"/>
                          </w:pPr>
                          <w:sdt>
                            <w:sdtPr>
                              <w:alias w:val="Subtitle"/>
                              <w:tag w:val=""/>
                              <w:id w:val="-374697506"/>
                              <w:dataBinding w:prefixMappings="xmlns:ns0='http://purl.org/dc/elements/1.1/' xmlns:ns1='http://schemas.openxmlformats.org/package/2006/metadata/core-properties' " w:xpath="/ns1:coreProperties[1]/ns0:subject[1]" w:storeItemID="{6C3C8BC8-F283-45AE-878A-BAB7291924A1}"/>
                              <w:text/>
                            </w:sdtPr>
                            <w:sdtContent>
                              <w:r>
                                <w:t>Database project proposal</w:t>
                              </w:r>
                            </w:sdtContent>
                          </w:sdt>
                        </w:p>
                      </w:txbxContent>
                    </v:textbox>
                    <w10:wrap type="square" anchorx="margin" anchory="margin"/>
                  </v:shape>
                </w:pict>
              </mc:Fallback>
            </mc:AlternateContent>
          </w:r>
        </w:p>
        <w:p w:rsidR="00173DFA" w:rsidRPr="00D157E9" w:rsidRDefault="0072351F" w:rsidP="00D157E9">
          <w:pPr>
            <w:pStyle w:val="Heading1"/>
          </w:pPr>
          <w:r>
            <w:lastRenderedPageBreak/>
            <w:t xml:space="preserve">1) Basic </w:t>
          </w:r>
          <w:r w:rsidRPr="006918E2">
            <w:rPr>
              <w:sz w:val="32"/>
              <w:szCs w:val="22"/>
            </w:rPr>
            <w:t>Information</w:t>
          </w:r>
        </w:p>
      </w:sdtContent>
    </w:sdt>
    <w:p w:rsidR="00896DCE" w:rsidRPr="00896DCE" w:rsidRDefault="00896DCE" w:rsidP="00896DCE">
      <w:pPr>
        <w:pStyle w:val="Heading2"/>
      </w:pPr>
      <w:r>
        <w:t>1.1 Project Title</w:t>
      </w:r>
    </w:p>
    <w:p w:rsidR="00390B65" w:rsidRPr="002C3ABE" w:rsidRDefault="00390B65" w:rsidP="002C3ABE">
      <w:pPr>
        <w:ind w:firstLine="720"/>
        <w:rPr>
          <w:sz w:val="28"/>
          <w:szCs w:val="24"/>
        </w:rPr>
      </w:pPr>
      <w:r w:rsidRPr="00390B65">
        <w:rPr>
          <w:b/>
          <w:bCs/>
          <w:sz w:val="28"/>
          <w:szCs w:val="24"/>
        </w:rPr>
        <w:t>Vaccine f</w:t>
      </w:r>
      <w:r w:rsidR="00173DFA" w:rsidRPr="00390B65">
        <w:rPr>
          <w:b/>
          <w:bCs/>
          <w:sz w:val="28"/>
          <w:szCs w:val="24"/>
        </w:rPr>
        <w:t>or Child</w:t>
      </w:r>
      <w:r>
        <w:t xml:space="preserve"> </w:t>
      </w:r>
    </w:p>
    <w:p w:rsidR="00390B65" w:rsidRDefault="00896DCE" w:rsidP="00896DCE">
      <w:pPr>
        <w:pStyle w:val="Heading2"/>
      </w:pPr>
      <w:r>
        <w:t>1.</w:t>
      </w:r>
      <w:r w:rsidR="00390B65">
        <w:t>2</w:t>
      </w:r>
      <w:r>
        <w:t xml:space="preserve"> </w:t>
      </w:r>
      <w:r w:rsidR="002C3ABE">
        <w:t>Student Information</w:t>
      </w:r>
    </w:p>
    <w:p w:rsidR="00390B65" w:rsidRPr="00A30297" w:rsidRDefault="00390B65" w:rsidP="00390B65">
      <w:pPr>
        <w:pStyle w:val="ListParagraph"/>
        <w:numPr>
          <w:ilvl w:val="0"/>
          <w:numId w:val="10"/>
        </w:numPr>
        <w:rPr>
          <w:rFonts w:ascii="Cambria" w:hAnsi="Cambria"/>
          <w:sz w:val="24"/>
          <w:szCs w:val="24"/>
        </w:rPr>
      </w:pPr>
      <w:r>
        <w:rPr>
          <w:rFonts w:ascii="Cambria" w:hAnsi="Cambria"/>
          <w:sz w:val="24"/>
          <w:szCs w:val="24"/>
        </w:rPr>
        <w:t xml:space="preserve">Mr. </w:t>
      </w:r>
      <w:r w:rsidRPr="00A30297">
        <w:rPr>
          <w:rFonts w:ascii="Cambria" w:hAnsi="Cambria"/>
          <w:sz w:val="24"/>
          <w:szCs w:val="24"/>
        </w:rPr>
        <w:t>Sudipto Chandra Das Dipu</w:t>
      </w:r>
      <w:r w:rsidRPr="00A30297">
        <w:rPr>
          <w:rFonts w:ascii="Cambria" w:hAnsi="Cambria"/>
          <w:sz w:val="24"/>
          <w:szCs w:val="24"/>
        </w:rPr>
        <w:br/>
      </w:r>
      <w:r w:rsidRPr="0059445F">
        <w:rPr>
          <w:rFonts w:ascii="Cambria" w:hAnsi="Cambria"/>
          <w:i/>
          <w:iCs/>
          <w:color w:val="395755" w:themeColor="accent2" w:themeShade="80"/>
          <w:sz w:val="24"/>
          <w:szCs w:val="24"/>
        </w:rPr>
        <w:t>Registration No</w:t>
      </w:r>
      <w:r w:rsidRPr="00A30297">
        <w:rPr>
          <w:rFonts w:ascii="Cambria" w:hAnsi="Cambria"/>
          <w:sz w:val="24"/>
          <w:szCs w:val="24"/>
        </w:rPr>
        <w:t>: 2012331019</w:t>
      </w:r>
    </w:p>
    <w:p w:rsidR="00390B65" w:rsidRPr="00864B3C" w:rsidRDefault="00390B65" w:rsidP="00390B65">
      <w:pPr>
        <w:pStyle w:val="ListParagraph"/>
        <w:numPr>
          <w:ilvl w:val="0"/>
          <w:numId w:val="10"/>
        </w:numPr>
      </w:pPr>
      <w:r>
        <w:rPr>
          <w:rFonts w:ascii="Cambria" w:hAnsi="Cambria"/>
          <w:sz w:val="24"/>
          <w:szCs w:val="24"/>
        </w:rPr>
        <w:t xml:space="preserve">Mr. </w:t>
      </w:r>
      <w:proofErr w:type="spellStart"/>
      <w:r w:rsidRPr="00665214">
        <w:rPr>
          <w:rFonts w:ascii="Cambria" w:hAnsi="Cambria"/>
          <w:sz w:val="24"/>
          <w:szCs w:val="24"/>
        </w:rPr>
        <w:t>Bishwajit</w:t>
      </w:r>
      <w:proofErr w:type="spellEnd"/>
      <w:r w:rsidRPr="00665214">
        <w:rPr>
          <w:rFonts w:ascii="Cambria" w:hAnsi="Cambria"/>
          <w:sz w:val="24"/>
          <w:szCs w:val="24"/>
        </w:rPr>
        <w:t xml:space="preserve"> </w:t>
      </w:r>
      <w:proofErr w:type="spellStart"/>
      <w:r w:rsidRPr="00A96300">
        <w:rPr>
          <w:rFonts w:ascii="Cambria" w:hAnsi="Cambria"/>
          <w:sz w:val="24"/>
          <w:szCs w:val="24"/>
        </w:rPr>
        <w:t>Purkaystha</w:t>
      </w:r>
      <w:proofErr w:type="spellEnd"/>
      <w:r w:rsidRPr="00665214">
        <w:rPr>
          <w:rFonts w:ascii="Cambria" w:hAnsi="Cambria"/>
          <w:sz w:val="24"/>
          <w:szCs w:val="24"/>
        </w:rPr>
        <w:br/>
      </w:r>
      <w:r w:rsidRPr="0059445F">
        <w:rPr>
          <w:rFonts w:ascii="Cambria" w:hAnsi="Cambria"/>
          <w:i/>
          <w:iCs/>
          <w:color w:val="395755" w:themeColor="accent2" w:themeShade="80"/>
          <w:sz w:val="24"/>
          <w:szCs w:val="24"/>
        </w:rPr>
        <w:t>Registration No</w:t>
      </w:r>
      <w:r w:rsidRPr="00665214">
        <w:rPr>
          <w:rFonts w:ascii="Cambria" w:hAnsi="Cambria"/>
          <w:sz w:val="24"/>
          <w:szCs w:val="24"/>
        </w:rPr>
        <w:t>: 2012331013</w:t>
      </w:r>
    </w:p>
    <w:p w:rsidR="00390B65" w:rsidRDefault="00896DCE" w:rsidP="00896DCE">
      <w:pPr>
        <w:pStyle w:val="Heading2"/>
      </w:pPr>
      <w:r>
        <w:t>1.</w:t>
      </w:r>
      <w:r w:rsidR="002C3ABE">
        <w:t>3</w:t>
      </w:r>
      <w:r w:rsidR="00390B65">
        <w:t xml:space="preserve"> </w:t>
      </w:r>
      <w:r w:rsidR="002C3ABE">
        <w:t>Submitted to</w:t>
      </w:r>
    </w:p>
    <w:p w:rsidR="002C3ABE" w:rsidRPr="006F32B7" w:rsidRDefault="00390B65" w:rsidP="002C3ABE">
      <w:pPr>
        <w:pStyle w:val="ListParagraph"/>
        <w:numPr>
          <w:ilvl w:val="0"/>
          <w:numId w:val="15"/>
        </w:numPr>
      </w:pPr>
      <w:r w:rsidRPr="00231A0B">
        <w:rPr>
          <w:rFonts w:ascii="Cambria" w:hAnsi="Cambria" w:cs="Arial"/>
          <w:color w:val="262626"/>
          <w:sz w:val="24"/>
          <w:szCs w:val="24"/>
        </w:rPr>
        <w:t xml:space="preserve">Mr. </w:t>
      </w:r>
      <w:proofErr w:type="spellStart"/>
      <w:r w:rsidRPr="00231A0B">
        <w:rPr>
          <w:rFonts w:ascii="Cambria" w:hAnsi="Cambria" w:cs="Arial"/>
          <w:color w:val="262626"/>
          <w:sz w:val="24"/>
          <w:szCs w:val="24"/>
        </w:rPr>
        <w:t>Biswapriyo</w:t>
      </w:r>
      <w:proofErr w:type="spellEnd"/>
      <w:r w:rsidRPr="00231A0B">
        <w:rPr>
          <w:rFonts w:ascii="Cambria" w:hAnsi="Cambria" w:cs="Arial"/>
          <w:color w:val="262626"/>
          <w:sz w:val="24"/>
          <w:szCs w:val="24"/>
        </w:rPr>
        <w:t xml:space="preserve"> </w:t>
      </w:r>
      <w:proofErr w:type="spellStart"/>
      <w:r w:rsidRPr="00231A0B">
        <w:rPr>
          <w:rFonts w:ascii="Cambria" w:hAnsi="Cambria" w:cs="Arial"/>
          <w:color w:val="262626"/>
          <w:sz w:val="24"/>
          <w:szCs w:val="24"/>
        </w:rPr>
        <w:t>Chakrabarty</w:t>
      </w:r>
      <w:proofErr w:type="spellEnd"/>
      <w:r w:rsidRPr="00231A0B">
        <w:rPr>
          <w:rFonts w:ascii="Arial" w:hAnsi="Arial" w:cs="Arial"/>
          <w:color w:val="262626"/>
          <w:sz w:val="20"/>
        </w:rPr>
        <w:br/>
      </w:r>
      <w:r w:rsidRPr="00231A0B">
        <w:rPr>
          <w:rFonts w:ascii="Arial" w:eastAsia="Times New Roman" w:hAnsi="Arial" w:cs="Arial"/>
          <w:b/>
          <w:bCs/>
          <w:color w:val="262626"/>
          <w:sz w:val="20"/>
          <w:lang w:eastAsia="en-US" w:bidi="bn-BD"/>
        </w:rPr>
        <w:t>Lecturer</w:t>
      </w:r>
      <w:r w:rsidRPr="00231A0B">
        <w:rPr>
          <w:rFonts w:ascii="Arial" w:eastAsia="Times New Roman" w:hAnsi="Arial" w:cs="Arial"/>
          <w:color w:val="262626"/>
          <w:sz w:val="20"/>
          <w:lang w:eastAsia="en-US" w:bidi="bn-BD"/>
        </w:rPr>
        <w:t xml:space="preserve">, Department of Computer Science and Engineering, </w:t>
      </w:r>
      <w:proofErr w:type="spellStart"/>
      <w:r w:rsidRPr="00231A0B">
        <w:rPr>
          <w:rFonts w:ascii="Arial" w:eastAsia="Times New Roman" w:hAnsi="Arial" w:cs="Arial"/>
          <w:color w:val="262626"/>
          <w:sz w:val="20"/>
          <w:lang w:eastAsia="en-US" w:bidi="bn-BD"/>
        </w:rPr>
        <w:t>Shahjalal</w:t>
      </w:r>
      <w:proofErr w:type="spellEnd"/>
      <w:r w:rsidRPr="00231A0B">
        <w:rPr>
          <w:rFonts w:ascii="Arial" w:eastAsia="Times New Roman" w:hAnsi="Arial" w:cs="Arial"/>
          <w:color w:val="262626"/>
          <w:sz w:val="20"/>
          <w:lang w:eastAsia="en-US" w:bidi="bn-BD"/>
        </w:rPr>
        <w:t xml:space="preserve"> University of Science and Technology.</w:t>
      </w:r>
    </w:p>
    <w:p w:rsidR="006F32B7" w:rsidRDefault="00C628A1">
      <w:r>
        <w:rPr>
          <w:noProof/>
          <w:lang w:eastAsia="en-US" w:bidi="bn-BD"/>
        </w:rPr>
        <w:drawing>
          <wp:anchor distT="0" distB="0" distL="114300" distR="114300" simplePos="0" relativeHeight="251658240" behindDoc="0" locked="0" layoutInCell="1" allowOverlap="1" wp14:anchorId="20B937FF" wp14:editId="7CA5FD29">
            <wp:simplePos x="0" y="0"/>
            <wp:positionH relativeFrom="margin">
              <wp:align>center</wp:align>
            </wp:positionH>
            <wp:positionV relativeFrom="paragraph">
              <wp:posOffset>1779905</wp:posOffset>
            </wp:positionV>
            <wp:extent cx="4762500" cy="28575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est-vaccines-for-children-program.jpg"/>
                    <pic:cNvPicPr/>
                  </pic:nvPicPr>
                  <pic:blipFill>
                    <a:blip r:embed="rId12">
                      <a:extLst>
                        <a:ext uri="{28A0092B-C50C-407E-A947-70E740481C1C}">
                          <a14:useLocalDpi xmlns:a14="http://schemas.microsoft.com/office/drawing/2010/main" val="0"/>
                        </a:ext>
                      </a:extLst>
                    </a:blip>
                    <a:stretch>
                      <a:fillRect/>
                    </a:stretch>
                  </pic:blipFill>
                  <pic:spPr>
                    <a:xfrm>
                      <a:off x="0" y="0"/>
                      <a:ext cx="4762500" cy="2857500"/>
                    </a:xfrm>
                    <a:prstGeom prst="rect">
                      <a:avLst/>
                    </a:prstGeom>
                    <a:ln>
                      <a:noFill/>
                    </a:ln>
                    <a:effectLst>
                      <a:softEdge rad="112500"/>
                    </a:effectLst>
                  </pic:spPr>
                </pic:pic>
              </a:graphicData>
            </a:graphic>
          </wp:anchor>
        </w:drawing>
      </w:r>
      <w:r w:rsidR="006F32B7">
        <w:br w:type="page"/>
      </w:r>
    </w:p>
    <w:p w:rsidR="002C3ABE" w:rsidRDefault="00896DCE" w:rsidP="002C3ABE">
      <w:pPr>
        <w:pStyle w:val="Heading1"/>
      </w:pPr>
      <w:r>
        <w:lastRenderedPageBreak/>
        <w:t>2</w:t>
      </w:r>
      <w:r w:rsidR="002C3ABE">
        <w:t xml:space="preserve">) </w:t>
      </w:r>
      <w:r w:rsidR="00E83862">
        <w:t>Project</w:t>
      </w:r>
      <w:r w:rsidR="002C3ABE">
        <w:t xml:space="preserve"> </w:t>
      </w:r>
      <w:r w:rsidR="002C3ABE" w:rsidRPr="006918E2">
        <w:rPr>
          <w:sz w:val="32"/>
          <w:szCs w:val="22"/>
        </w:rPr>
        <w:t>Information</w:t>
      </w:r>
    </w:p>
    <w:p w:rsidR="002F6C09" w:rsidRDefault="00896DCE" w:rsidP="00523742">
      <w:pPr>
        <w:pStyle w:val="Heading2"/>
      </w:pPr>
      <w:r>
        <w:t>2</w:t>
      </w:r>
      <w:r w:rsidR="00660BFB">
        <w:t>.</w:t>
      </w:r>
      <w:r w:rsidR="00A026C4">
        <w:t>1</w:t>
      </w:r>
      <w:r w:rsidR="00660BFB">
        <w:t xml:space="preserve"> </w:t>
      </w:r>
      <w:r w:rsidR="005D7FF6">
        <w:t>Purpose</w:t>
      </w:r>
    </w:p>
    <w:p w:rsidR="00100DC8" w:rsidRDefault="00100DC8" w:rsidP="002F6C09">
      <w:r>
        <w:t>Design a Database System to notify parents about the schedule to vaccinate their children.</w:t>
      </w:r>
    </w:p>
    <w:p w:rsidR="00A026C4" w:rsidRDefault="00896DCE" w:rsidP="00523742">
      <w:pPr>
        <w:pStyle w:val="Heading2"/>
      </w:pPr>
      <w:r>
        <w:t>2</w:t>
      </w:r>
      <w:r w:rsidR="00A026C4">
        <w:t>.2 Problem Statement</w:t>
      </w:r>
    </w:p>
    <w:p w:rsidR="003962DD" w:rsidRDefault="00A026C4" w:rsidP="000B3986">
      <w:pPr>
        <w:jc w:val="both"/>
      </w:pPr>
      <w:r>
        <w:t xml:space="preserve">To keep a child healthy and secure from future risks of deadly diseases, a proper vaccination schedule should be maintained. But many parents do not know about the schedule or they forget about it and consequently their child becomes vulnerable to diseases. To prevent child-death </w:t>
      </w:r>
      <w:r w:rsidR="00056942">
        <w:t>solely for</w:t>
      </w:r>
      <w:r>
        <w:t xml:space="preserve"> this reason, a system should be placed to notify the parents prior to vaccination schedule by mobi</w:t>
      </w:r>
      <w:r w:rsidR="003962DD">
        <w:t>le SMS or in other ways.</w:t>
      </w:r>
      <w:r>
        <w:t xml:space="preserve"> </w:t>
      </w:r>
    </w:p>
    <w:p w:rsidR="003962DD" w:rsidRDefault="00896DCE" w:rsidP="00523742">
      <w:pPr>
        <w:pStyle w:val="Heading2"/>
      </w:pPr>
      <w:r>
        <w:t>2</w:t>
      </w:r>
      <w:r w:rsidR="003962DD">
        <w:t>.3 Solution Statement</w:t>
      </w:r>
    </w:p>
    <w:p w:rsidR="003962DD" w:rsidRDefault="001C03C2" w:rsidP="003962DD">
      <w:r>
        <w:t>To design a Database System that will:</w:t>
      </w:r>
    </w:p>
    <w:p w:rsidR="001C03C2" w:rsidRDefault="001C03C2" w:rsidP="001C03C2">
      <w:pPr>
        <w:pStyle w:val="ListParagraph"/>
        <w:numPr>
          <w:ilvl w:val="0"/>
          <w:numId w:val="8"/>
        </w:numPr>
      </w:pPr>
      <w:r>
        <w:t>Provide a website to register a child for vaccination notification.</w:t>
      </w:r>
    </w:p>
    <w:p w:rsidR="001C03C2" w:rsidRDefault="001C03C2" w:rsidP="001C03C2">
      <w:pPr>
        <w:pStyle w:val="ListParagraph"/>
        <w:numPr>
          <w:ilvl w:val="0"/>
          <w:numId w:val="8"/>
        </w:numPr>
      </w:pPr>
      <w:r>
        <w:t>View and edit information about the child and upcoming vaccination schedules.</w:t>
      </w:r>
    </w:p>
    <w:p w:rsidR="001C03C2" w:rsidRDefault="001C03C2" w:rsidP="001C03C2">
      <w:pPr>
        <w:pStyle w:val="ListParagraph"/>
        <w:numPr>
          <w:ilvl w:val="0"/>
          <w:numId w:val="8"/>
        </w:numPr>
      </w:pPr>
      <w:r>
        <w:t xml:space="preserve">Send messages to </w:t>
      </w:r>
      <w:r w:rsidR="008E666F">
        <w:t>mobile phones of the parents. Message could be send to more than one number for a child.</w:t>
      </w:r>
    </w:p>
    <w:p w:rsidR="008E666F" w:rsidRDefault="008E666F" w:rsidP="001C03C2">
      <w:pPr>
        <w:pStyle w:val="ListParagraph"/>
        <w:numPr>
          <w:ilvl w:val="0"/>
          <w:numId w:val="8"/>
        </w:numPr>
      </w:pPr>
      <w:r>
        <w:t>Check in after the vaccination is done for future reference.</w:t>
      </w:r>
    </w:p>
    <w:p w:rsidR="008E666F" w:rsidRDefault="008E666F" w:rsidP="001C03C2">
      <w:pPr>
        <w:pStyle w:val="ListParagraph"/>
        <w:numPr>
          <w:ilvl w:val="0"/>
          <w:numId w:val="8"/>
        </w:numPr>
      </w:pPr>
      <w:r>
        <w:t xml:space="preserve">For health care center and doctors show reports about how many children needs to be vaccinated and how many has done regular vaccination. </w:t>
      </w:r>
    </w:p>
    <w:p w:rsidR="008E666F" w:rsidRDefault="008E666F" w:rsidP="001C03C2">
      <w:pPr>
        <w:pStyle w:val="ListParagraph"/>
        <w:numPr>
          <w:ilvl w:val="0"/>
          <w:numId w:val="8"/>
        </w:numPr>
      </w:pPr>
      <w:r>
        <w:t xml:space="preserve">Notify child care center if a child does not get vaccine in time or any </w:t>
      </w:r>
      <w:r w:rsidR="007713C8">
        <w:t>irregularities</w:t>
      </w:r>
      <w:r>
        <w:t>.</w:t>
      </w:r>
    </w:p>
    <w:p w:rsidR="008E666F" w:rsidRDefault="00896DCE" w:rsidP="00523742">
      <w:pPr>
        <w:pStyle w:val="Heading2"/>
      </w:pPr>
      <w:r>
        <w:t>2</w:t>
      </w:r>
      <w:r w:rsidR="00A30297">
        <w:t>.4 S</w:t>
      </w:r>
      <w:r w:rsidR="004B1A7F">
        <w:t>ystem O</w:t>
      </w:r>
      <w:r w:rsidR="00A30297">
        <w:t>verview</w:t>
      </w:r>
    </w:p>
    <w:p w:rsidR="004B1A7F" w:rsidRPr="004B1A7F" w:rsidRDefault="004B1A7F" w:rsidP="004B1A7F">
      <w:r>
        <w:t>Key points are listed below-</w:t>
      </w:r>
    </w:p>
    <w:p w:rsidR="00A30297" w:rsidRDefault="0064680A" w:rsidP="004B1A7F">
      <w:pPr>
        <w:pStyle w:val="ListParagraph"/>
        <w:numPr>
          <w:ilvl w:val="0"/>
          <w:numId w:val="11"/>
        </w:numPr>
      </w:pPr>
      <w:r>
        <w:rPr>
          <w:rStyle w:val="Emphasis"/>
        </w:rPr>
        <w:t>Programming language</w:t>
      </w:r>
      <w:r w:rsidR="004B1A7F" w:rsidRPr="004B1A7F">
        <w:rPr>
          <w:rStyle w:val="Emphasis"/>
        </w:rPr>
        <w:t>:</w:t>
      </w:r>
      <w:r w:rsidR="004B1A7F">
        <w:t xml:space="preserve"> Java</w:t>
      </w:r>
      <w:r w:rsidR="00296C5C">
        <w:t>.</w:t>
      </w:r>
    </w:p>
    <w:p w:rsidR="00AD259E" w:rsidRDefault="004B1A7F" w:rsidP="00725533">
      <w:pPr>
        <w:pStyle w:val="ListParagraph"/>
        <w:numPr>
          <w:ilvl w:val="0"/>
          <w:numId w:val="11"/>
        </w:numPr>
      </w:pPr>
      <w:r>
        <w:rPr>
          <w:rStyle w:val="Emphasis"/>
        </w:rPr>
        <w:t>Database system:</w:t>
      </w:r>
      <w:r w:rsidR="00F035D6">
        <w:t xml:space="preserve"> My SQL</w:t>
      </w:r>
      <w:r w:rsidR="0094437F">
        <w:t xml:space="preserve">, </w:t>
      </w:r>
      <w:proofErr w:type="spellStart"/>
      <w:r w:rsidR="0094437F">
        <w:t>p</w:t>
      </w:r>
      <w:r w:rsidR="0029185A">
        <w:t>hpMyAdmin</w:t>
      </w:r>
      <w:proofErr w:type="spellEnd"/>
      <w:r w:rsidR="0094437F">
        <w:t>.</w:t>
      </w:r>
      <w:r w:rsidR="00725533">
        <w:t xml:space="preserve"> </w:t>
      </w:r>
    </w:p>
    <w:p w:rsidR="00AD259E" w:rsidRDefault="007048DC" w:rsidP="001A5E65">
      <w:pPr>
        <w:pStyle w:val="ListParagraph"/>
        <w:numPr>
          <w:ilvl w:val="0"/>
          <w:numId w:val="11"/>
        </w:numPr>
      </w:pPr>
      <w:r>
        <w:rPr>
          <w:rStyle w:val="Emphasis"/>
        </w:rPr>
        <w:t>Web technology:</w:t>
      </w:r>
      <w:r>
        <w:t xml:space="preserve"> </w:t>
      </w:r>
      <w:r w:rsidR="00D91E10">
        <w:t xml:space="preserve">JSP, </w:t>
      </w:r>
      <w:r>
        <w:t>HTML, CSS3</w:t>
      </w:r>
      <w:r w:rsidR="00DF2C89">
        <w:t xml:space="preserve">, </w:t>
      </w:r>
      <w:proofErr w:type="spellStart"/>
      <w:r w:rsidR="00D91E10">
        <w:t>Javascript</w:t>
      </w:r>
      <w:proofErr w:type="spellEnd"/>
      <w:r w:rsidR="0085537C">
        <w:t>.</w:t>
      </w:r>
    </w:p>
    <w:p w:rsidR="007D64F1" w:rsidRDefault="007544E3" w:rsidP="007D64F1">
      <w:pPr>
        <w:pStyle w:val="ListParagraph"/>
        <w:numPr>
          <w:ilvl w:val="0"/>
          <w:numId w:val="11"/>
        </w:numPr>
      </w:pPr>
      <w:r>
        <w:rPr>
          <w:rStyle w:val="Emphasis"/>
        </w:rPr>
        <w:t>Implementation</w:t>
      </w:r>
      <w:r w:rsidR="00B465DA">
        <w:rPr>
          <w:rStyle w:val="Emphasis"/>
        </w:rPr>
        <w:t>:</w:t>
      </w:r>
      <w:r w:rsidR="00296C5C">
        <w:t xml:space="preserve"> XAMPP in windows 32bit.</w:t>
      </w:r>
    </w:p>
    <w:p w:rsidR="009D1CED" w:rsidRDefault="009D1CED" w:rsidP="009D1CED"/>
    <w:p w:rsidR="009D1CED" w:rsidRDefault="009D1CED">
      <w:r>
        <w:br w:type="page"/>
      </w:r>
    </w:p>
    <w:p w:rsidR="009D1CED" w:rsidRDefault="009D1CED" w:rsidP="009D1CED">
      <w:bookmarkStart w:id="0" w:name="_GoBack"/>
      <w:bookmarkEnd w:id="0"/>
    </w:p>
    <w:sectPr w:rsidR="009D1CED" w:rsidSect="00D15F5F">
      <w:headerReference w:type="even" r:id="rId13"/>
      <w:headerReference w:type="default" r:id="rId14"/>
      <w:footerReference w:type="even" r:id="rId15"/>
      <w:footerReference w:type="default" r:id="rId16"/>
      <w:headerReference w:type="first" r:id="rId17"/>
      <w:footerReference w:type="first" r:id="rId18"/>
      <w:pgSz w:w="11907" w:h="16839" w:code="9"/>
      <w:pgMar w:top="990" w:right="1107" w:bottom="900" w:left="135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2A43" w:rsidRDefault="00B52A43">
      <w:pPr>
        <w:spacing w:before="0" w:after="0" w:line="240" w:lineRule="auto"/>
      </w:pPr>
      <w:r>
        <w:separator/>
      </w:r>
    </w:p>
  </w:endnote>
  <w:endnote w:type="continuationSeparator" w:id="0">
    <w:p w:rsidR="00B52A43" w:rsidRDefault="00B52A4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1C5C" w:rsidRDefault="005B1C5C">
    <w:pPr>
      <w:pStyle w:val="Footer"/>
    </w:pPr>
    <w:r>
      <w:t xml:space="preserve">Page </w:t>
    </w:r>
    <w:r>
      <w:fldChar w:fldCharType="begin"/>
    </w:r>
    <w:r>
      <w:instrText xml:space="preserve"> PAGE  \* Arabic  \* MERGEFORMAT </w:instrText>
    </w:r>
    <w:r>
      <w:fldChar w:fldCharType="separate"/>
    </w:r>
    <w:r>
      <w:rPr>
        <w:noProof/>
      </w:rP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17DC" w:rsidRDefault="004717D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63EE" w:rsidRDefault="002163EE" w:rsidP="00DB0709">
    <w:pPr>
      <w:pStyle w:val="Footer"/>
      <w:jc w:val="lef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17DC" w:rsidRDefault="004717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2A43" w:rsidRDefault="00B52A43">
      <w:pPr>
        <w:spacing w:before="0" w:after="0" w:line="240" w:lineRule="auto"/>
      </w:pPr>
      <w:r>
        <w:separator/>
      </w:r>
    </w:p>
  </w:footnote>
  <w:footnote w:type="continuationSeparator" w:id="0">
    <w:p w:rsidR="00B52A43" w:rsidRDefault="00B52A43">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17DC" w:rsidRDefault="00B52A43">
    <w:pPr>
      <w:pStyle w:val="Header"/>
    </w:pPr>
    <w:r>
      <w:rPr>
        <w:noProof/>
        <w:lang w:eastAsia="en-US" w:bidi="bn-B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11045141" o:spid="_x0000_s2053" type="#_x0000_t75" style="position:absolute;margin-left:0;margin-top:0;width:257.35pt;height:280.75pt;z-index:-251657216;mso-position-horizontal:center;mso-position-horizontal-relative:margin;mso-position-vertical:center;mso-position-vertical-relative:margin" o:allowincell="f">
          <v:imagedata r:id="rId1" o:title="SUST_Color"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17DC" w:rsidRDefault="00B52A43">
    <w:pPr>
      <w:pStyle w:val="Header"/>
    </w:pPr>
    <w:r>
      <w:rPr>
        <w:noProof/>
        <w:lang w:eastAsia="en-US" w:bidi="bn-B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11045142" o:spid="_x0000_s2054" type="#_x0000_t75" style="position:absolute;margin-left:0;margin-top:0;width:257.35pt;height:280.75pt;z-index:-251656192;mso-position-horizontal:center;mso-position-horizontal-relative:margin;mso-position-vertical:center;mso-position-vertical-relative:margin" o:allowincell="f">
          <v:imagedata r:id="rId1" o:title="SUST_Color"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17DC" w:rsidRDefault="00B52A43">
    <w:pPr>
      <w:pStyle w:val="Header"/>
    </w:pPr>
    <w:r>
      <w:rPr>
        <w:noProof/>
        <w:lang w:eastAsia="en-US" w:bidi="bn-B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11045140" o:spid="_x0000_s2052" type="#_x0000_t75" style="position:absolute;margin-left:0;margin-top:0;width:257.35pt;height:280.75pt;z-index:-251658240;mso-position-horizontal:center;mso-position-horizontal-relative:margin;mso-position-vertical:center;mso-position-vertical-relative:margin" o:allowincell="f">
          <v:imagedata r:id="rId1" o:title="SUST_Color"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4079048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9" type="#_x0000_t75" style="width:11.25pt;height:11.25pt" o:bullet="t">
        <v:imagedata r:id="rId1" o:title="msoDF31"/>
      </v:shape>
    </w:pict>
  </w:numPicBullet>
  <w:abstractNum w:abstractNumId="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nsid w:val="17066948"/>
    <w:multiLevelType w:val="hybridMultilevel"/>
    <w:tmpl w:val="DE785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593D11"/>
    <w:multiLevelType w:val="hybridMultilevel"/>
    <w:tmpl w:val="CF48B2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FE5234"/>
    <w:multiLevelType w:val="hybridMultilevel"/>
    <w:tmpl w:val="480AF66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429477A0"/>
    <w:multiLevelType w:val="hybridMultilevel"/>
    <w:tmpl w:val="B89E1D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016029"/>
    <w:multiLevelType w:val="hybridMultilevel"/>
    <w:tmpl w:val="C7CA37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4A2EE0"/>
    <w:multiLevelType w:val="hybridMultilevel"/>
    <w:tmpl w:val="25023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A6B7DC5"/>
    <w:multiLevelType w:val="hybridMultilevel"/>
    <w:tmpl w:val="83CA81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CF60AED"/>
    <w:multiLevelType w:val="hybridMultilevel"/>
    <w:tmpl w:val="B010FCC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91C1EF1"/>
    <w:multiLevelType w:val="hybridMultilevel"/>
    <w:tmpl w:val="C152ED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B126AD1"/>
    <w:multiLevelType w:val="hybridMultilevel"/>
    <w:tmpl w:val="4006736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8"/>
  </w:num>
  <w:num w:numId="8">
    <w:abstractNumId w:val="10"/>
  </w:num>
  <w:num w:numId="9">
    <w:abstractNumId w:val="11"/>
  </w:num>
  <w:num w:numId="10">
    <w:abstractNumId w:val="6"/>
  </w:num>
  <w:num w:numId="11">
    <w:abstractNumId w:val="5"/>
  </w:num>
  <w:num w:numId="12">
    <w:abstractNumId w:val="2"/>
  </w:num>
  <w:num w:numId="13">
    <w:abstractNumId w:val="7"/>
  </w:num>
  <w:num w:numId="14">
    <w:abstractNumId w:val="3"/>
  </w:num>
  <w:num w:numId="15">
    <w:abstractNumId w:val="9"/>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DEC"/>
    <w:rsid w:val="000009FB"/>
    <w:rsid w:val="00014160"/>
    <w:rsid w:val="000430A9"/>
    <w:rsid w:val="000452CF"/>
    <w:rsid w:val="00056942"/>
    <w:rsid w:val="000910EF"/>
    <w:rsid w:val="000B3986"/>
    <w:rsid w:val="000D2B79"/>
    <w:rsid w:val="00100DC8"/>
    <w:rsid w:val="00114DE1"/>
    <w:rsid w:val="0012655B"/>
    <w:rsid w:val="00130BB2"/>
    <w:rsid w:val="001502CD"/>
    <w:rsid w:val="00173DFA"/>
    <w:rsid w:val="001A5E65"/>
    <w:rsid w:val="001B3F95"/>
    <w:rsid w:val="001B7825"/>
    <w:rsid w:val="001C03C2"/>
    <w:rsid w:val="001C2DF1"/>
    <w:rsid w:val="001D59BC"/>
    <w:rsid w:val="001F0F91"/>
    <w:rsid w:val="001F1CE6"/>
    <w:rsid w:val="00204762"/>
    <w:rsid w:val="002163EE"/>
    <w:rsid w:val="0023048D"/>
    <w:rsid w:val="00231A0B"/>
    <w:rsid w:val="00277846"/>
    <w:rsid w:val="0029185A"/>
    <w:rsid w:val="00296C5C"/>
    <w:rsid w:val="002C3ABE"/>
    <w:rsid w:val="002C3ED5"/>
    <w:rsid w:val="002D13CC"/>
    <w:rsid w:val="002F6C09"/>
    <w:rsid w:val="003806E6"/>
    <w:rsid w:val="00390B65"/>
    <w:rsid w:val="003962DD"/>
    <w:rsid w:val="003A5506"/>
    <w:rsid w:val="003D66E7"/>
    <w:rsid w:val="003E6660"/>
    <w:rsid w:val="003F0343"/>
    <w:rsid w:val="0043657A"/>
    <w:rsid w:val="004717DC"/>
    <w:rsid w:val="004A1DA2"/>
    <w:rsid w:val="004B1A7F"/>
    <w:rsid w:val="00523742"/>
    <w:rsid w:val="005562A4"/>
    <w:rsid w:val="00560895"/>
    <w:rsid w:val="0056543A"/>
    <w:rsid w:val="0059445F"/>
    <w:rsid w:val="005B1C5C"/>
    <w:rsid w:val="005C435A"/>
    <w:rsid w:val="005D7FF6"/>
    <w:rsid w:val="00606053"/>
    <w:rsid w:val="0064680A"/>
    <w:rsid w:val="00660BFB"/>
    <w:rsid w:val="00665214"/>
    <w:rsid w:val="006704D8"/>
    <w:rsid w:val="00675996"/>
    <w:rsid w:val="006918E2"/>
    <w:rsid w:val="006F32B7"/>
    <w:rsid w:val="007048DC"/>
    <w:rsid w:val="0072351F"/>
    <w:rsid w:val="00725533"/>
    <w:rsid w:val="00725CA8"/>
    <w:rsid w:val="007544E3"/>
    <w:rsid w:val="00761C7B"/>
    <w:rsid w:val="007713C8"/>
    <w:rsid w:val="007860A1"/>
    <w:rsid w:val="00787F07"/>
    <w:rsid w:val="007D64F1"/>
    <w:rsid w:val="007D6990"/>
    <w:rsid w:val="007E6FF1"/>
    <w:rsid w:val="007F7AEA"/>
    <w:rsid w:val="008075E9"/>
    <w:rsid w:val="00826915"/>
    <w:rsid w:val="0085537C"/>
    <w:rsid w:val="00864B3C"/>
    <w:rsid w:val="00884157"/>
    <w:rsid w:val="00896DCE"/>
    <w:rsid w:val="008D61B7"/>
    <w:rsid w:val="008E666F"/>
    <w:rsid w:val="008F5259"/>
    <w:rsid w:val="00937B9D"/>
    <w:rsid w:val="0094437F"/>
    <w:rsid w:val="00951386"/>
    <w:rsid w:val="009D1CED"/>
    <w:rsid w:val="009E5D92"/>
    <w:rsid w:val="009E761C"/>
    <w:rsid w:val="009F3FF9"/>
    <w:rsid w:val="00A026C4"/>
    <w:rsid w:val="00A30297"/>
    <w:rsid w:val="00A96300"/>
    <w:rsid w:val="00AD259E"/>
    <w:rsid w:val="00AE3A6A"/>
    <w:rsid w:val="00B10538"/>
    <w:rsid w:val="00B3007F"/>
    <w:rsid w:val="00B30713"/>
    <w:rsid w:val="00B465DA"/>
    <w:rsid w:val="00B52A43"/>
    <w:rsid w:val="00B60002"/>
    <w:rsid w:val="00BB00CB"/>
    <w:rsid w:val="00C51EFC"/>
    <w:rsid w:val="00C55CB8"/>
    <w:rsid w:val="00C628A1"/>
    <w:rsid w:val="00CB7A18"/>
    <w:rsid w:val="00D131C7"/>
    <w:rsid w:val="00D157E9"/>
    <w:rsid w:val="00D15F5F"/>
    <w:rsid w:val="00D70DEC"/>
    <w:rsid w:val="00D743E9"/>
    <w:rsid w:val="00D834FD"/>
    <w:rsid w:val="00D91E10"/>
    <w:rsid w:val="00DB0709"/>
    <w:rsid w:val="00DE64A0"/>
    <w:rsid w:val="00DF2C89"/>
    <w:rsid w:val="00E763C8"/>
    <w:rsid w:val="00E83862"/>
    <w:rsid w:val="00E97028"/>
    <w:rsid w:val="00EE279F"/>
    <w:rsid w:val="00EE7A26"/>
    <w:rsid w:val="00F035D6"/>
    <w:rsid w:val="00F20DDE"/>
    <w:rsid w:val="00F400A2"/>
    <w:rsid w:val="00F46416"/>
    <w:rsid w:val="00F7220A"/>
    <w:rsid w:val="00FC65B9"/>
    <w:rsid w:val="00FC678E"/>
    <w:rsid w:val="00FE24E4"/>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5"/>
    <o:shapelayout v:ext="edit">
      <o:idmap v:ext="edit" data="1"/>
    </o:shapelayout>
  </w:shapeDefaults>
  <w:decimalSymbol w:val="."/>
  <w:listSeparator w:val=","/>
  <w15:chartTrackingRefBased/>
  <w15:docId w15:val="{4B96D807-50D0-4CD0-84B6-D6C77813D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761C"/>
    <w:rPr>
      <w:color w:val="auto"/>
      <w:sz w:val="22"/>
    </w:rPr>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606372"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606372" w:themeColor="accent1"/>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606372"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606372"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303139"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F313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606372"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606372"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606372" w:themeColor="accent1"/>
      <w:sz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606372"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303139"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F3138"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474A55"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474A55"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474A55"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606372"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606372"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85C4D2"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Ind w:w="0" w:type="dxa"/>
      <w:tblBorders>
        <w:top w:val="single" w:sz="4" w:space="0" w:color="606372" w:themeColor="accent1"/>
        <w:left w:val="single" w:sz="4" w:space="0" w:color="606372" w:themeColor="accent1"/>
        <w:bottom w:val="single" w:sz="4" w:space="0" w:color="606372" w:themeColor="accent1"/>
        <w:right w:val="single" w:sz="4" w:space="0" w:color="606372" w:themeColor="accent1"/>
        <w:insideH w:val="single" w:sz="4" w:space="0" w:color="606372" w:themeColor="accent1"/>
        <w:insideV w:val="single" w:sz="4" w:space="0" w:color="606372"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semiHidden/>
    <w:qFormat/>
    <w:rsid w:val="001C03C2"/>
    <w:pPr>
      <w:ind w:left="720"/>
      <w:contextualSpacing/>
    </w:pPr>
  </w:style>
  <w:style w:type="table" w:styleId="PlainTable1">
    <w:name w:val="Plain Table 1"/>
    <w:basedOn w:val="TableNormal"/>
    <w:uiPriority w:val="40"/>
    <w:rsid w:val="00FC65B9"/>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2"/>
    <w:rsid w:val="00FC65B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FC65B9"/>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219025">
      <w:bodyDiv w:val="1"/>
      <w:marLeft w:val="0"/>
      <w:marRight w:val="0"/>
      <w:marTop w:val="0"/>
      <w:marBottom w:val="0"/>
      <w:divBdr>
        <w:top w:val="none" w:sz="0" w:space="0" w:color="auto"/>
        <w:left w:val="none" w:sz="0" w:space="0" w:color="auto"/>
        <w:bottom w:val="none" w:sz="0" w:space="0" w:color="auto"/>
        <w:right w:val="none" w:sz="0" w:space="0" w:color="auto"/>
      </w:divBdr>
      <w:divsChild>
        <w:div w:id="796723903">
          <w:marLeft w:val="0"/>
          <w:marRight w:val="0"/>
          <w:marTop w:val="0"/>
          <w:marBottom w:val="90"/>
          <w:divBdr>
            <w:top w:val="none" w:sz="0" w:space="0" w:color="auto"/>
            <w:left w:val="none" w:sz="0" w:space="0" w:color="auto"/>
            <w:bottom w:val="none" w:sz="0" w:space="0" w:color="auto"/>
            <w:right w:val="none" w:sz="0" w:space="0" w:color="auto"/>
          </w:divBdr>
        </w:div>
        <w:div w:id="1049691880">
          <w:marLeft w:val="0"/>
          <w:marRight w:val="0"/>
          <w:marTop w:val="0"/>
          <w:marBottom w:val="90"/>
          <w:divBdr>
            <w:top w:val="none" w:sz="0" w:space="0" w:color="auto"/>
            <w:left w:val="none" w:sz="0" w:space="0" w:color="auto"/>
            <w:bottom w:val="none" w:sz="0" w:space="0" w:color="auto"/>
            <w:right w:val="none" w:sz="0" w:space="0" w:color="auto"/>
          </w:divBdr>
        </w:div>
      </w:divsChild>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ipus\AppData\Roaming\Microsoft\Templates\Student%20report%20with%20cover%20ph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CE8"/>
    <w:rsid w:val="000033A0"/>
    <w:rsid w:val="009B7CE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BF846754A1C476DB85385C3768BA233">
    <w:name w:val="3BF846754A1C476DB85385C3768BA233"/>
    <w:rsid w:val="009B7CE8"/>
  </w:style>
  <w:style w:type="paragraph" w:customStyle="1" w:styleId="9352C5EFFBF04329B978201E961166EE">
    <w:name w:val="9352C5EFFBF04329B978201E961166EE"/>
    <w:rsid w:val="009B7CE8"/>
  </w:style>
  <w:style w:type="paragraph" w:customStyle="1" w:styleId="EB9EEB997D0B4358B2D659852C7E9739">
    <w:name w:val="EB9EEB997D0B4358B2D659852C7E9739"/>
    <w:rsid w:val="009B7CE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Feathered">
  <a:themeElements>
    <a:clrScheme name="Feathered">
      <a:dk1>
        <a:sysClr val="windowText" lastClr="000000"/>
      </a:dk1>
      <a:lt1>
        <a:sysClr val="window" lastClr="FFFFFF"/>
      </a:lt1>
      <a:dk2>
        <a:srgbClr val="121316"/>
      </a:dk2>
      <a:lt2>
        <a:srgbClr val="FEFCF7"/>
      </a:lt2>
      <a:accent1>
        <a:srgbClr val="606372"/>
      </a:accent1>
      <a:accent2>
        <a:srgbClr val="79A8A4"/>
      </a:accent2>
      <a:accent3>
        <a:srgbClr val="B2AD8F"/>
      </a:accent3>
      <a:accent4>
        <a:srgbClr val="AD8082"/>
      </a:accent4>
      <a:accent5>
        <a:srgbClr val="DEC18C"/>
      </a:accent5>
      <a:accent6>
        <a:srgbClr val="92A185"/>
      </a:accent6>
      <a:hlink>
        <a:srgbClr val="85C4D2"/>
      </a:hlink>
      <a:folHlink>
        <a:srgbClr val="8E8CA7"/>
      </a:folHlink>
    </a:clrScheme>
    <a:fontScheme name="Feathered">
      <a:majorFont>
        <a:latin typeface="Century Schoolbook" panose="02040604050505020304"/>
        <a:ea typeface=""/>
        <a:cs typeface=""/>
        <a:font script="Jpan" typeface="メイリオ"/>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メイリオ"/>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2015-11-11T00:00:00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2F51E54B-0F73-4A8B-801A-232EB1C55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19</TotalTime>
  <Pages>4</Pages>
  <Words>256</Words>
  <Characters>1464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Child Vaccination</vt:lpstr>
    </vt:vector>
  </TitlesOfParts>
  <Company/>
  <LinksUpToDate>false</LinksUpToDate>
  <CharactersWithSpaces>1717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Vaccine for Child</dc:title>
  <dc:subject>Database project proposal</dc:subject>
  <dc:creator>Sudipto Chandra Dipu;Bishwajit Purkaystha</dc:creator>
  <cp:keywords>Database System (CSE 334)</cp:keywords>
  <cp:lastModifiedBy>Sudipto Chandra</cp:lastModifiedBy>
  <cp:revision>16</cp:revision>
  <cp:lastPrinted>2015-11-09T14:25:00Z</cp:lastPrinted>
  <dcterms:created xsi:type="dcterms:W3CDTF">2015-11-09T14:07:00Z</dcterms:created>
  <dcterms:modified xsi:type="dcterms:W3CDTF">2015-11-09T14:26:00Z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